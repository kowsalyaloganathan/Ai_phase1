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823D" w14:textId="27FD8A03" w:rsidR="00C657AB" w:rsidRDefault="00C657AB">
      <w:pPr>
        <w:pStyle w:val="Date"/>
      </w:pPr>
    </w:p>
    <w:p w14:paraId="499221D2" w14:textId="271208D7" w:rsidR="00C657AB" w:rsidRDefault="004E0F0E">
      <w:pPr>
        <w:pStyle w:val="Title"/>
      </w:pPr>
      <w:r>
        <w:t>Domain:Aritificial intelli</w:t>
      </w:r>
      <w:r w:rsidR="0032480D">
        <w:t>gence</w:t>
      </w:r>
    </w:p>
    <w:p w14:paraId="06284FF5" w14:textId="21A27802" w:rsidR="00C657AB" w:rsidRDefault="00983FDC" w:rsidP="00736E84">
      <w:pPr>
        <w:pStyle w:val="Heading1"/>
        <w:numPr>
          <w:ilvl w:val="0"/>
          <w:numId w:val="0"/>
        </w:numPr>
        <w:ind w:left="360"/>
      </w:pPr>
      <w:r w:rsidRPr="00983FDC">
        <w:t>Project name: fake news Detection using NLP</w:t>
      </w:r>
    </w:p>
    <w:p w14:paraId="709C5286" w14:textId="4E70CABD" w:rsidR="00C657AB" w:rsidRDefault="00563F75" w:rsidP="00563F75">
      <w:pPr>
        <w:pStyle w:val="Heading1"/>
        <w:numPr>
          <w:ilvl w:val="0"/>
          <w:numId w:val="0"/>
        </w:numPr>
        <w:ind w:left="360"/>
      </w:pPr>
      <w:r w:rsidRPr="00563F75">
        <w:t>Problem definition:</w:t>
      </w:r>
    </w:p>
    <w:p w14:paraId="4F079707" w14:textId="77777777" w:rsidR="00110654" w:rsidRDefault="00110654" w:rsidP="00110654">
      <w:pPr>
        <w:pStyle w:val="Heading1"/>
        <w:numPr>
          <w:ilvl w:val="0"/>
          <w:numId w:val="2"/>
        </w:numPr>
      </w:pPr>
      <w:r>
        <w:t>Fake news detection using natural language processing (NLP).</w:t>
      </w:r>
    </w:p>
    <w:p w14:paraId="7139C846" w14:textId="77777777" w:rsidR="00110654" w:rsidRDefault="00110654" w:rsidP="00110654">
      <w:pPr>
        <w:pStyle w:val="Heading1"/>
        <w:numPr>
          <w:ilvl w:val="0"/>
          <w:numId w:val="2"/>
        </w:numPr>
      </w:pPr>
      <w:r>
        <w:t>NLP  involves leveraging machine learning    techniques to analyse  text and identify patterns  indicative of misinformation or deception</w:t>
      </w:r>
    </w:p>
    <w:p w14:paraId="2F194EE4" w14:textId="47FC41F9" w:rsidR="003C1053" w:rsidRDefault="00110654" w:rsidP="002E3606">
      <w:pPr>
        <w:pStyle w:val="Heading1"/>
        <w:numPr>
          <w:ilvl w:val="0"/>
          <w:numId w:val="2"/>
        </w:numPr>
      </w:pPr>
      <w:r>
        <w:t>verify if news is current old news can be</w:t>
      </w:r>
      <w:r w:rsidR="00A61F90">
        <w:t xml:space="preserve"> </w:t>
      </w:r>
      <w:r>
        <w:t>Misleading if presented as recent.</w:t>
      </w:r>
    </w:p>
    <w:p w14:paraId="4C7BBB04" w14:textId="1F36285D" w:rsidR="003C1053" w:rsidRDefault="003C1053" w:rsidP="003C1053">
      <w:pPr>
        <w:pStyle w:val="Heading1"/>
        <w:numPr>
          <w:ilvl w:val="0"/>
          <w:numId w:val="0"/>
        </w:numPr>
        <w:ind w:left="360" w:hanging="360"/>
      </w:pPr>
      <w:r w:rsidRPr="003C1053">
        <w:t>Design and thinking :</w:t>
      </w:r>
    </w:p>
    <w:p w14:paraId="5ED64844" w14:textId="11CF0A40" w:rsidR="00C657AB" w:rsidRDefault="009C6E8E" w:rsidP="009C6E8E">
      <w:pPr>
        <w:pStyle w:val="ListParagraph"/>
        <w:numPr>
          <w:ilvl w:val="0"/>
          <w:numId w:val="3"/>
        </w:numPr>
      </w:pPr>
      <w:r w:rsidRPr="009C6E8E">
        <w:t>This  project involves 6 steps. They are  Data source, Data preprocessing,Feature Extraction, Model selection, Model Training, Evaluation</w:t>
      </w:r>
    </w:p>
    <w:p w14:paraId="59F79C50" w14:textId="1F16653D" w:rsidR="009C6E8E" w:rsidRDefault="009C6E8E" w:rsidP="002E3606">
      <w:pPr>
        <w:ind w:left="0"/>
      </w:pPr>
    </w:p>
    <w:p w14:paraId="7A51F548" w14:textId="4BEF810F" w:rsidR="009C6E8E" w:rsidRDefault="00D54B59" w:rsidP="009C6E8E">
      <w:r w:rsidRPr="00D54B59">
        <w:t>1.Data source</w:t>
      </w:r>
    </w:p>
    <w:p w14:paraId="42BE6035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Gather a diverse dataset of new article or social  media posts categorizing  them as either real or fake .</w:t>
      </w:r>
    </w:p>
    <w:p w14:paraId="1C7DA7E0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You’ll need labeled data to train and evaluate  the NLP model</w:t>
      </w:r>
    </w:p>
    <w:p w14:paraId="1B9DEEF4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But in our case we are already provided by datasets for KAGGLE platform .</w:t>
      </w:r>
    </w:p>
    <w:p w14:paraId="14E4D16C" w14:textId="48225589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Dataset link:</w:t>
      </w:r>
      <w:r w:rsidR="00486499">
        <w:t xml:space="preserve"> </w:t>
      </w:r>
      <w:hyperlink r:id="rId7" w:history="1">
        <w:r w:rsidR="00486499" w:rsidRPr="00486499">
          <w:rPr>
            <w:rStyle w:val="Hyperlink"/>
          </w:rPr>
          <w:t>https://www.kaggle.com/datasets/clmentbisaillon/fake-and-real-news-dataset</w:t>
        </w:r>
      </w:hyperlink>
      <w:r>
        <w:t>with NLP.</w:t>
      </w:r>
    </w:p>
    <w:p w14:paraId="2942DA5A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lastRenderedPageBreak/>
        <w:t>The dataset contain a list of articles considered as “ fake “news.</w:t>
      </w:r>
    </w:p>
    <w:p w14:paraId="04BF786E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They contain 4 columns and 17903 unique values. The dataset in the columns based on</w:t>
      </w:r>
    </w:p>
    <w:p w14:paraId="407BBD3F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   1.Tittle</w:t>
      </w:r>
    </w:p>
    <w:p w14:paraId="6617F6F2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  2.text</w:t>
      </w:r>
    </w:p>
    <w:p w14:paraId="406992AE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  3.subject</w:t>
      </w:r>
    </w:p>
    <w:p w14:paraId="629340C5" w14:textId="4E3239EB" w:rsidR="0063522E" w:rsidRDefault="00866152" w:rsidP="002E3606">
      <w:pPr>
        <w:pStyle w:val="ListParagraph"/>
        <w:numPr>
          <w:ilvl w:val="0"/>
          <w:numId w:val="3"/>
        </w:numPr>
      </w:pPr>
      <w:r>
        <w:t xml:space="preserve">  4.dat</w:t>
      </w:r>
      <w:r w:rsidR="002E3606">
        <w:t>e</w:t>
      </w:r>
    </w:p>
    <w:p w14:paraId="23801C07" w14:textId="77777777" w:rsidR="0063522E" w:rsidRDefault="0063522E" w:rsidP="0063522E">
      <w:pPr>
        <w:pStyle w:val="ListParagraph"/>
        <w:ind w:left="1080"/>
      </w:pPr>
    </w:p>
    <w:p w14:paraId="1CCC4563" w14:textId="531010D1" w:rsidR="00DA0438" w:rsidRDefault="002E3606" w:rsidP="00DA0438">
      <w:pPr>
        <w:ind w:left="0"/>
      </w:pPr>
      <w:r>
        <w:t xml:space="preserve">   </w:t>
      </w:r>
      <w:r w:rsidR="00DA0438">
        <w:t xml:space="preserve">2.Data pre-processing </w:t>
      </w:r>
    </w:p>
    <w:p w14:paraId="638EB616" w14:textId="5A5BEF8D" w:rsidR="00DA0438" w:rsidRDefault="00DA0438" w:rsidP="009855EA">
      <w:pPr>
        <w:pStyle w:val="ListParagraph"/>
        <w:numPr>
          <w:ilvl w:val="0"/>
          <w:numId w:val="8"/>
        </w:numPr>
      </w:pPr>
      <w:r>
        <w:t>Clean and pre-process the text data by   removing  stop words, punctuation and special characters</w:t>
      </w:r>
    </w:p>
    <w:p w14:paraId="74EC6300" w14:textId="63586FCE" w:rsidR="00DA0438" w:rsidRDefault="00DA0438" w:rsidP="00EA163D">
      <w:pPr>
        <w:pStyle w:val="ListParagraph"/>
        <w:numPr>
          <w:ilvl w:val="0"/>
          <w:numId w:val="8"/>
        </w:numPr>
      </w:pPr>
      <w:r>
        <w:t xml:space="preserve">In this part include </w:t>
      </w:r>
      <w:r w:rsidR="00DD590D">
        <w:t>3</w:t>
      </w:r>
      <w:r>
        <w:t xml:space="preserve"> things</w:t>
      </w:r>
    </w:p>
    <w:p w14:paraId="2B9EDE41" w14:textId="1DF975BA" w:rsidR="00DA0438" w:rsidRDefault="00DA0438" w:rsidP="00DA0438">
      <w:pPr>
        <w:ind w:left="0"/>
      </w:pPr>
      <w:r>
        <w:t xml:space="preserve">                             1.Text cleaning </w:t>
      </w:r>
    </w:p>
    <w:p w14:paraId="08C122A2" w14:textId="367BE6C7" w:rsidR="00DA0438" w:rsidRDefault="00DA0438" w:rsidP="00DA0438">
      <w:pPr>
        <w:ind w:left="0"/>
      </w:pPr>
      <w:r>
        <w:rPr>
          <w:rFonts w:ascii="Segoe UI Symbol" w:hAnsi="Segoe UI Symbol" w:cs="Segoe UI Symbol"/>
        </w:rPr>
        <w:t xml:space="preserve">                           ✓</w:t>
      </w:r>
      <w:r>
        <w:t xml:space="preserve"> Remove HTML tags ,if any from the text.</w:t>
      </w:r>
    </w:p>
    <w:p w14:paraId="745A4B1C" w14:textId="7205F087" w:rsidR="00DA0438" w:rsidRDefault="00DA0438" w:rsidP="00DA0438">
      <w:pPr>
        <w:ind w:left="0"/>
      </w:pPr>
      <w:r>
        <w:rPr>
          <w:rFonts w:ascii="Segoe UI Symbol" w:hAnsi="Segoe UI Symbol" w:cs="Segoe UI Symbol"/>
        </w:rPr>
        <w:t xml:space="preserve">                           ✓</w:t>
      </w:r>
      <w:r>
        <w:t xml:space="preserve"> convert text to lowercase to ensure uniformity </w:t>
      </w:r>
    </w:p>
    <w:p w14:paraId="47005C18" w14:textId="69B08D03" w:rsidR="00DA0438" w:rsidRDefault="00DA0438" w:rsidP="00DA0438">
      <w:pPr>
        <w:ind w:left="0"/>
      </w:pPr>
      <w:r>
        <w:rPr>
          <w:rFonts w:ascii="Segoe UI Symbol" w:hAnsi="Segoe UI Symbol" w:cs="Segoe UI Symbol"/>
        </w:rPr>
        <w:t xml:space="preserve">                          ✓</w:t>
      </w:r>
      <w:r>
        <w:t xml:space="preserve"> Handle or remove any non standard characters,puncutation</w:t>
      </w:r>
      <w:r w:rsidR="007860F5">
        <w:t xml:space="preserve"> n</w:t>
      </w:r>
      <w:r>
        <w:t>umbers.</w:t>
      </w:r>
    </w:p>
    <w:p w14:paraId="73D9E659" w14:textId="77777777" w:rsidR="00DA0438" w:rsidRDefault="00DA0438" w:rsidP="00DA0438">
      <w:pPr>
        <w:ind w:left="0"/>
      </w:pPr>
      <w:r>
        <w:t xml:space="preserve">                                2.Tokenization</w:t>
      </w:r>
    </w:p>
    <w:p w14:paraId="0966D82D" w14:textId="0290EC7B" w:rsidR="00DA0438" w:rsidRDefault="00DA0438" w:rsidP="00DA0438">
      <w:pPr>
        <w:ind w:left="0"/>
      </w:pPr>
      <w:r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>Split the text into individual words  tokens.</w:t>
      </w:r>
    </w:p>
    <w:p w14:paraId="497FE2C8" w14:textId="77777777" w:rsidR="00DA0438" w:rsidRDefault="00DA0438" w:rsidP="00DA0438">
      <w:pPr>
        <w:ind w:left="0"/>
      </w:pPr>
      <w:r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>This allows the model to processes the text at the word level.</w:t>
      </w:r>
    </w:p>
    <w:p w14:paraId="4A2BE17B" w14:textId="77777777" w:rsidR="00DA0438" w:rsidRDefault="00DA0438" w:rsidP="00DA0438">
      <w:pPr>
        <w:ind w:left="0"/>
      </w:pPr>
      <w:r>
        <w:t xml:space="preserve">                           3.Stop word removal</w:t>
      </w:r>
    </w:p>
    <w:p w14:paraId="7DD1DA61" w14:textId="70341915" w:rsidR="006D2E80" w:rsidRDefault="00DA0438" w:rsidP="006D2E80">
      <w:pPr>
        <w:ind w:left="0"/>
      </w:pPr>
      <w:r>
        <w:t xml:space="preserve">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Remove common stop words (eg., “the”,”and”,”in”)that do not </w:t>
      </w:r>
      <w:r w:rsidR="00C04655">
        <w:t xml:space="preserve">carry’s  </w:t>
      </w:r>
    </w:p>
    <w:p w14:paraId="0BED6EAB" w14:textId="35691A91" w:rsidR="00057996" w:rsidRDefault="00057996" w:rsidP="006D2E80">
      <w:pPr>
        <w:ind w:left="0"/>
      </w:pPr>
      <w:r>
        <w:t xml:space="preserve">                                        Significant</w:t>
      </w:r>
    </w:p>
    <w:p w14:paraId="125D3452" w14:textId="77777777" w:rsidR="00EA163D" w:rsidRDefault="00EA163D" w:rsidP="00CC4ABC">
      <w:pPr>
        <w:ind w:left="0"/>
      </w:pPr>
    </w:p>
    <w:p w14:paraId="06D5A254" w14:textId="77777777" w:rsidR="00057996" w:rsidRDefault="00057996" w:rsidP="00CC4ABC">
      <w:pPr>
        <w:ind w:left="0"/>
      </w:pPr>
    </w:p>
    <w:p w14:paraId="6F0DFBD0" w14:textId="78313222" w:rsidR="00DA5591" w:rsidRDefault="00DA5591" w:rsidP="00CC4ABC">
      <w:pPr>
        <w:ind w:left="0"/>
      </w:pPr>
      <w:r>
        <w:t>3.Feature Extraction</w:t>
      </w:r>
    </w:p>
    <w:p w14:paraId="2F88CDBB" w14:textId="5CB64E39" w:rsidR="00CC4ABC" w:rsidRDefault="00DA5591" w:rsidP="00CC4ABC">
      <w:pPr>
        <w:pStyle w:val="ListParagraph"/>
        <w:numPr>
          <w:ilvl w:val="0"/>
          <w:numId w:val="5"/>
        </w:numPr>
      </w:pPr>
      <w:r>
        <w:t>Transform the convert text into numerical features that the common model machine learning  model</w:t>
      </w:r>
      <w:r w:rsidR="00CC4ABC">
        <w:t>.</w:t>
      </w:r>
    </w:p>
    <w:p w14:paraId="4E96A8C4" w14:textId="77777777" w:rsidR="00DA5591" w:rsidRDefault="00DA5591" w:rsidP="00CC4ABC">
      <w:pPr>
        <w:pStyle w:val="ListParagraph"/>
        <w:numPr>
          <w:ilvl w:val="0"/>
          <w:numId w:val="5"/>
        </w:numPr>
      </w:pPr>
      <w:r>
        <w:t>It methods include TF-IDF(Term frequency -inverse Document frequency)</w:t>
      </w:r>
    </w:p>
    <w:p w14:paraId="04D552CE" w14:textId="6B4BE6AB" w:rsidR="00DA5591" w:rsidRDefault="008738EF" w:rsidP="008738EF">
      <w:pPr>
        <w:ind w:left="1800"/>
      </w:pPr>
      <w:r>
        <w:t>1.</w:t>
      </w:r>
      <w:r w:rsidR="00DA5591">
        <w:t>Tf-IDF : it measures the importance of a word within document relatives to its  importance in the entire corpus.</w:t>
      </w:r>
    </w:p>
    <w:p w14:paraId="06D65606" w14:textId="795A7C07" w:rsidR="00DA5591" w:rsidRDefault="00657FEF" w:rsidP="00657FEF">
      <w:pPr>
        <w:pStyle w:val="ListParagraph"/>
        <w:numPr>
          <w:ilvl w:val="0"/>
          <w:numId w:val="5"/>
        </w:numPr>
      </w:pPr>
      <w:r>
        <w:t>.</w:t>
      </w:r>
      <w:r w:rsidR="00DA5591">
        <w:t>It balances the frequency of a word  in a document with its rarity  in the corpus making suitable to its identifying signifying terms</w:t>
      </w:r>
    </w:p>
    <w:p w14:paraId="67AEC598" w14:textId="58D5D090" w:rsidR="00DA5591" w:rsidRDefault="00657FEF" w:rsidP="00DA5591">
      <w:pPr>
        <w:pStyle w:val="ListParagraph"/>
        <w:ind w:left="1080"/>
      </w:pPr>
      <w:r>
        <w:lastRenderedPageBreak/>
        <w:t xml:space="preserve">         </w:t>
      </w:r>
      <w:r w:rsidR="00870414">
        <w:t xml:space="preserve"> 2.</w:t>
      </w:r>
      <w:r>
        <w:t xml:space="preserve">  </w:t>
      </w:r>
      <w:r w:rsidR="00DA5591">
        <w:t xml:space="preserve">Word embedding : word. Embedding like word2vec ,glove  and fast test capturing </w:t>
      </w:r>
    </w:p>
    <w:p w14:paraId="36DF58DF" w14:textId="7787916F" w:rsidR="00DA5591" w:rsidRDefault="00EA163D" w:rsidP="00DA5591">
      <w:pPr>
        <w:pStyle w:val="ListParagraph"/>
        <w:ind w:left="1080"/>
      </w:pPr>
      <w:r>
        <w:t xml:space="preserve">                </w:t>
      </w:r>
      <w:r w:rsidR="00DA5591">
        <w:t>Semantic relationship between word</w:t>
      </w:r>
    </w:p>
    <w:p w14:paraId="5EB072BA" w14:textId="6A3A90E1" w:rsidR="00DA5591" w:rsidRPr="0063522E" w:rsidRDefault="00DA5591" w:rsidP="00870414">
      <w:pPr>
        <w:pStyle w:val="ListParagraph"/>
        <w:numPr>
          <w:ilvl w:val="0"/>
          <w:numId w:val="5"/>
        </w:numPr>
      </w:pPr>
      <w:r>
        <w:t>These embedding provide dense vector representation of vector  representation of words and you can average  or concatenate  them to represent documents .</w:t>
      </w:r>
    </w:p>
    <w:p w14:paraId="7663C2C2" w14:textId="6B0BAFB4" w:rsidR="00EA163D" w:rsidRDefault="006B7C81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</w:t>
      </w:r>
    </w:p>
    <w:p w14:paraId="285DE713" w14:textId="26E33B39" w:rsidR="003B6E24" w:rsidRPr="003B6E24" w:rsidRDefault="003B6E24" w:rsidP="003B6E24">
      <w:pPr>
        <w:ind w:left="0"/>
        <w:rPr>
          <w:rFonts w:ascii="Segoe UI Symbol" w:hAnsi="Segoe UI Symbol" w:cs="Segoe UI Symbol"/>
        </w:rPr>
      </w:pPr>
      <w:r w:rsidRPr="003B6E24">
        <w:rPr>
          <w:rFonts w:ascii="Segoe UI Symbol" w:hAnsi="Segoe UI Symbol" w:cs="Segoe UI Symbol"/>
        </w:rPr>
        <w:t>4.Model selection</w:t>
      </w:r>
    </w:p>
    <w:p w14:paraId="35768EAF" w14:textId="3C6E3A39" w:rsidR="003B6E24" w:rsidRPr="003B6E24" w:rsidRDefault="003B6E24" w:rsidP="003B6E24">
      <w:pPr>
        <w:pStyle w:val="ListParagraph"/>
        <w:numPr>
          <w:ilvl w:val="0"/>
          <w:numId w:val="5"/>
        </w:numPr>
        <w:rPr>
          <w:rFonts w:ascii="Segoe UI Symbol" w:hAnsi="Segoe UI Symbol" w:cs="Segoe UI Symbol"/>
        </w:rPr>
      </w:pPr>
      <w:r w:rsidRPr="003B6E24">
        <w:rPr>
          <w:rFonts w:ascii="Segoe UI Symbol" w:hAnsi="Segoe UI Symbol" w:cs="Segoe UI Symbol"/>
        </w:rPr>
        <w:t>In this   part we are choosing a suitable model for Random forest  for fake news detection.</w:t>
      </w:r>
    </w:p>
    <w:p w14:paraId="204C8DB1" w14:textId="77777777" w:rsidR="003B6E24" w:rsidRPr="00CA66D0" w:rsidRDefault="003B6E24" w:rsidP="00CA66D0">
      <w:pPr>
        <w:pStyle w:val="ListParagraph"/>
        <w:numPr>
          <w:ilvl w:val="0"/>
          <w:numId w:val="5"/>
        </w:numPr>
        <w:rPr>
          <w:rFonts w:ascii="Segoe UI Symbol" w:hAnsi="Segoe UI Symbol" w:cs="Segoe UI Symbol"/>
        </w:rPr>
      </w:pPr>
      <w:r w:rsidRPr="00CA66D0">
        <w:rPr>
          <w:rFonts w:ascii="Segoe UI Symbol" w:hAnsi="Segoe UI Symbol" w:cs="Segoe UI Symbol"/>
        </w:rPr>
        <w:t>Model selection  involves 4 steps</w:t>
      </w:r>
    </w:p>
    <w:p w14:paraId="33E48908" w14:textId="613CC89C" w:rsidR="003B6E24" w:rsidRPr="003B6E24" w:rsidRDefault="00CA66D0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 </w:t>
      </w:r>
      <w:r w:rsidR="003B6E24" w:rsidRPr="003B6E24">
        <w:rPr>
          <w:rFonts w:ascii="Segoe UI Symbol" w:hAnsi="Segoe UI Symbol" w:cs="Segoe UI Symbol"/>
        </w:rPr>
        <w:t xml:space="preserve">✓. It is a  group of  decision tree from a subset of randomly  selected a </w:t>
      </w:r>
      <w:r w:rsidR="00EB2F32">
        <w:rPr>
          <w:rFonts w:ascii="Segoe UI Symbol" w:hAnsi="Segoe UI Symbol" w:cs="Segoe UI Symbol"/>
        </w:rPr>
        <w:t xml:space="preserve">   </w:t>
      </w:r>
      <w:r w:rsidR="003B6E24" w:rsidRPr="003B6E24">
        <w:rPr>
          <w:rFonts w:ascii="Segoe UI Symbol" w:hAnsi="Segoe UI Symbol" w:cs="Segoe UI Symbol"/>
        </w:rPr>
        <w:t>training  dataset .</w:t>
      </w:r>
    </w:p>
    <w:p w14:paraId="2ECB818C" w14:textId="77777777" w:rsidR="008B77F2" w:rsidRDefault="00CA66D0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 </w:t>
      </w:r>
      <w:r w:rsidR="003B6E24" w:rsidRPr="003B6E24">
        <w:rPr>
          <w:rFonts w:ascii="Segoe UI Symbol" w:hAnsi="Segoe UI Symbol" w:cs="Segoe UI Symbol"/>
        </w:rPr>
        <w:t xml:space="preserve">✓. It combines a  multiple tree to form a forest  hence the random forest to give high accuracy  </w:t>
      </w:r>
    </w:p>
    <w:p w14:paraId="6169C78E" w14:textId="183FF1DC" w:rsidR="003B6E24" w:rsidRPr="003B6E24" w:rsidRDefault="008B77F2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   To the </w:t>
      </w:r>
      <w:r w:rsidR="002A2A90">
        <w:rPr>
          <w:rFonts w:ascii="Segoe UI Symbol" w:hAnsi="Segoe UI Symbol" w:cs="Segoe UI Symbol"/>
        </w:rPr>
        <w:t>proposed the model</w:t>
      </w:r>
      <w:r w:rsidR="00CA66D0">
        <w:rPr>
          <w:rFonts w:ascii="Segoe UI Symbol" w:hAnsi="Segoe UI Symbol" w:cs="Segoe UI Symbol"/>
        </w:rPr>
        <w:t xml:space="preserve">           </w:t>
      </w:r>
      <w:r w:rsidR="00363E00">
        <w:rPr>
          <w:rFonts w:ascii="Segoe UI Symbol" w:hAnsi="Segoe UI Symbol" w:cs="Segoe UI Symbol"/>
        </w:rPr>
        <w:t xml:space="preserve">    </w:t>
      </w:r>
      <w:r w:rsidR="00505EF4">
        <w:rPr>
          <w:rFonts w:ascii="Segoe UI Symbol" w:hAnsi="Segoe UI Symbol" w:cs="Segoe UI Symbol"/>
        </w:rPr>
        <w:t xml:space="preserve">             </w:t>
      </w:r>
    </w:p>
    <w:p w14:paraId="2DE22345" w14:textId="094D4CC9" w:rsidR="003B6E24" w:rsidRDefault="00CA66D0" w:rsidP="00EA42E1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</w:t>
      </w:r>
      <w:r w:rsidR="003B6E24" w:rsidRPr="003B6E24">
        <w:rPr>
          <w:rFonts w:ascii="Segoe UI Symbol" w:hAnsi="Segoe UI Symbol" w:cs="Segoe UI Symbol"/>
        </w:rPr>
        <w:t>✓.This type of random forest is ensemble learning.</w:t>
      </w:r>
    </w:p>
    <w:p w14:paraId="7C6553D3" w14:textId="77777777" w:rsidR="00870414" w:rsidRDefault="00870414" w:rsidP="00EA42E1">
      <w:pPr>
        <w:ind w:left="0"/>
        <w:rPr>
          <w:rFonts w:ascii="Segoe UI Symbol" w:hAnsi="Segoe UI Symbol" w:cs="Segoe UI Symbol"/>
        </w:rPr>
      </w:pPr>
    </w:p>
    <w:p w14:paraId="353A40A5" w14:textId="77777777" w:rsidR="00F76815" w:rsidRDefault="00F76815" w:rsidP="002A2A90">
      <w:pPr>
        <w:ind w:left="0"/>
      </w:pPr>
      <w:r>
        <w:t xml:space="preserve">5.Model training </w:t>
      </w:r>
    </w:p>
    <w:p w14:paraId="16CEBEF4" w14:textId="7D98A471" w:rsidR="00F76815" w:rsidRDefault="00F76815" w:rsidP="00E649AF">
      <w:pPr>
        <w:pStyle w:val="ListParagraph"/>
        <w:numPr>
          <w:ilvl w:val="0"/>
          <w:numId w:val="6"/>
        </w:numPr>
      </w:pPr>
      <w:r>
        <w:t xml:space="preserve">Here, we first create an  instance of the random forest  model ,with the  hyper parameter </w:t>
      </w:r>
      <w:r w:rsidR="00E649AF">
        <w:t>.</w:t>
      </w:r>
    </w:p>
    <w:p w14:paraId="14805549" w14:textId="77777777" w:rsidR="00F76815" w:rsidRDefault="00F76815" w:rsidP="009D1864">
      <w:pPr>
        <w:pStyle w:val="ListParagraph"/>
        <w:numPr>
          <w:ilvl w:val="0"/>
          <w:numId w:val="6"/>
        </w:numPr>
      </w:pPr>
      <w:r>
        <w:t>We then fit this to our training data  we pass both the targets variables ,so the model can learn</w:t>
      </w:r>
    </w:p>
    <w:p w14:paraId="36A48623" w14:textId="614FEC33" w:rsidR="00F76815" w:rsidRDefault="00F76815" w:rsidP="0005284E">
      <w:pPr>
        <w:pStyle w:val="ListParagraph"/>
        <w:numPr>
          <w:ilvl w:val="0"/>
          <w:numId w:val="6"/>
        </w:numPr>
      </w:pPr>
      <w:r>
        <w:t>At this point we have a trained Random forest model ,but we need to find out whether it is making fake news prediction</w:t>
      </w:r>
    </w:p>
    <w:p w14:paraId="60BACC66" w14:textId="77777777" w:rsidR="00F76815" w:rsidRDefault="00F76815" w:rsidP="00F76815"/>
    <w:p w14:paraId="79403D2B" w14:textId="77777777" w:rsidR="00F76815" w:rsidRDefault="00F76815" w:rsidP="00F76815">
      <w:r>
        <w:t xml:space="preserve">7 Steps involved in this model training </w:t>
      </w:r>
    </w:p>
    <w:p w14:paraId="30778BD7" w14:textId="77777777" w:rsidR="00F76815" w:rsidRDefault="00F76815" w:rsidP="00F76815">
      <w:r>
        <w:t xml:space="preserve">  </w:t>
      </w:r>
      <w:r>
        <w:rPr>
          <w:rFonts w:ascii="Segoe UI Symbol" w:hAnsi="Segoe UI Symbol" w:cs="Segoe UI Symbol"/>
        </w:rPr>
        <w:t>✓</w:t>
      </w:r>
      <w:r>
        <w:t>. Import the Skirt-learn python libraries</w:t>
      </w:r>
    </w:p>
    <w:p w14:paraId="753C7C43" w14:textId="77777777" w:rsidR="00F76815" w:rsidRDefault="00F76815" w:rsidP="00F76815">
      <w:r>
        <w:t xml:space="preserve">  </w:t>
      </w:r>
      <w:r>
        <w:rPr>
          <w:rFonts w:ascii="Segoe UI Symbol" w:hAnsi="Segoe UI Symbol" w:cs="Segoe UI Symbol"/>
        </w:rPr>
        <w:t>✓</w:t>
      </w:r>
      <w:r>
        <w:t>.import the data</w:t>
      </w:r>
    </w:p>
    <w:p w14:paraId="2C780948" w14:textId="77777777" w:rsidR="00F76815" w:rsidRDefault="00F76815" w:rsidP="00F76815">
      <w:r>
        <w:t xml:space="preserve">   </w:t>
      </w:r>
      <w:r>
        <w:rPr>
          <w:rFonts w:ascii="Segoe UI Symbol" w:hAnsi="Segoe UI Symbol" w:cs="Segoe UI Symbol"/>
        </w:rPr>
        <w:t>✓</w:t>
      </w:r>
      <w:r>
        <w:t>.Read/clean/adjust the data</w:t>
      </w:r>
    </w:p>
    <w:p w14:paraId="1408DB10" w14:textId="77777777" w:rsidR="00F76815" w:rsidRDefault="00F76815" w:rsidP="00F76815">
      <w:r>
        <w:t xml:space="preserve">  </w:t>
      </w:r>
      <w:r>
        <w:rPr>
          <w:rFonts w:ascii="Segoe UI Symbol" w:hAnsi="Segoe UI Symbol" w:cs="Segoe UI Symbol"/>
        </w:rPr>
        <w:t>✓</w:t>
      </w:r>
      <w:r>
        <w:t>.Train the classifier model of the training data</w:t>
      </w:r>
    </w:p>
    <w:p w14:paraId="32C8A85D" w14:textId="77777777" w:rsidR="00F76815" w:rsidRDefault="00F76815" w:rsidP="00F76815">
      <w:r>
        <w:t xml:space="preserve">   </w:t>
      </w:r>
      <w:r>
        <w:rPr>
          <w:rFonts w:ascii="Segoe UI Symbol" w:hAnsi="Segoe UI Symbol" w:cs="Segoe UI Symbol"/>
        </w:rPr>
        <w:t>✓</w:t>
      </w:r>
      <w:r>
        <w:t>.create the Random forest model object</w:t>
      </w:r>
    </w:p>
    <w:p w14:paraId="56EFD06D" w14:textId="77777777" w:rsidR="00F76815" w:rsidRDefault="00F76815" w:rsidP="00F76815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. Fit the model </w:t>
      </w:r>
    </w:p>
    <w:p w14:paraId="19D32368" w14:textId="7C1FB895" w:rsidR="00F76815" w:rsidRDefault="00F76815" w:rsidP="00A61F90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>.predic</w:t>
      </w:r>
      <w:r w:rsidR="0005284E">
        <w:t>t</w:t>
      </w:r>
    </w:p>
    <w:p w14:paraId="71D0D523" w14:textId="77777777" w:rsidR="00F904FE" w:rsidRDefault="00F904FE" w:rsidP="0005284E">
      <w:pPr>
        <w:ind w:left="0"/>
      </w:pPr>
    </w:p>
    <w:p w14:paraId="543B846D" w14:textId="77777777" w:rsidR="002A2A90" w:rsidRDefault="002A2A90" w:rsidP="00982336">
      <w:pPr>
        <w:ind w:left="0"/>
      </w:pPr>
    </w:p>
    <w:p w14:paraId="4714A38F" w14:textId="682E5338" w:rsidR="00F904FE" w:rsidRDefault="008676F8" w:rsidP="00982336">
      <w:pPr>
        <w:ind w:left="0"/>
      </w:pPr>
      <w:r w:rsidRPr="008676F8">
        <w:t>6.Evaluation</w:t>
      </w:r>
    </w:p>
    <w:p w14:paraId="369412F8" w14:textId="77777777" w:rsidR="00F904FE" w:rsidRDefault="00F904FE" w:rsidP="0017559C"/>
    <w:p w14:paraId="5C2C4B75" w14:textId="0876D2B1" w:rsidR="00C6667D" w:rsidRDefault="00C1200A" w:rsidP="00C1200A">
      <w:pPr>
        <w:pStyle w:val="ListParagraph"/>
        <w:numPr>
          <w:ilvl w:val="0"/>
          <w:numId w:val="7"/>
        </w:numPr>
      </w:pPr>
      <w:r w:rsidRPr="00C1200A">
        <w:t>After a  training a data evaluate the final random forest  model and on the dataset  to obtained an unbiased  estimate to its performance</w:t>
      </w:r>
    </w:p>
    <w:p w14:paraId="5AFFEEB9" w14:textId="2BD9AABE" w:rsidR="00C1200A" w:rsidRDefault="00A401D5" w:rsidP="00C1200A">
      <w:pPr>
        <w:pStyle w:val="ListParagraph"/>
        <w:numPr>
          <w:ilvl w:val="0"/>
          <w:numId w:val="7"/>
        </w:numPr>
      </w:pPr>
      <w:r w:rsidRPr="00A401D5">
        <w:t>Use appropriate evaluation such as acuracy,precision, recall ,f1-score, and Roc-AUC</w:t>
      </w:r>
    </w:p>
    <w:p w14:paraId="0C01E75B" w14:textId="77777777" w:rsidR="003D7A9E" w:rsidRDefault="003D7A9E" w:rsidP="003D7A9E">
      <w:pPr>
        <w:pStyle w:val="ListParagraph"/>
        <w:ind w:left="1080"/>
      </w:pPr>
    </w:p>
    <w:p w14:paraId="0AAE9190" w14:textId="77777777" w:rsidR="00982336" w:rsidRDefault="00982336" w:rsidP="003D7A9E">
      <w:pPr>
        <w:pStyle w:val="ListParagraph"/>
        <w:ind w:left="1080"/>
      </w:pPr>
    </w:p>
    <w:p w14:paraId="7F5CE587" w14:textId="77777777" w:rsidR="00982336" w:rsidRDefault="00982336" w:rsidP="003D7A9E">
      <w:pPr>
        <w:pStyle w:val="ListParagraph"/>
        <w:ind w:left="1080"/>
      </w:pPr>
    </w:p>
    <w:p w14:paraId="5322731F" w14:textId="77777777" w:rsidR="00982336" w:rsidRDefault="00982336" w:rsidP="003D7A9E">
      <w:pPr>
        <w:pStyle w:val="ListParagraph"/>
        <w:ind w:left="1080"/>
      </w:pPr>
    </w:p>
    <w:p w14:paraId="0FD5DAC2" w14:textId="77777777" w:rsidR="00982336" w:rsidRDefault="00982336" w:rsidP="00982336">
      <w:pPr>
        <w:ind w:left="0"/>
      </w:pPr>
      <w:r>
        <w:t>Conclusion:</w:t>
      </w:r>
    </w:p>
    <w:p w14:paraId="1A35F5DB" w14:textId="77777777" w:rsidR="00982336" w:rsidRDefault="00982336" w:rsidP="00982336">
      <w:pPr>
        <w:pStyle w:val="ListParagraph"/>
        <w:ind w:left="1080"/>
      </w:pPr>
      <w:r>
        <w:t xml:space="preserve">   </w:t>
      </w:r>
      <w:r>
        <w:rPr>
          <w:rFonts w:ascii="Segoe UI Symbol" w:hAnsi="Segoe UI Symbol" w:cs="Segoe UI Symbol"/>
        </w:rPr>
        <w:t>✓</w:t>
      </w:r>
      <w:r>
        <w:t>.These are all the steps are involved in fake news detection using NLP.</w:t>
      </w:r>
    </w:p>
    <w:p w14:paraId="2325A0F0" w14:textId="77777777" w:rsidR="00982336" w:rsidRDefault="00982336" w:rsidP="00982336">
      <w:pPr>
        <w:pStyle w:val="ListParagraph"/>
        <w:ind w:left="1080"/>
      </w:pPr>
      <w:r>
        <w:t xml:space="preserve">  </w:t>
      </w:r>
      <w:r>
        <w:rPr>
          <w:rFonts w:ascii="Segoe UI Symbol" w:hAnsi="Segoe UI Symbol" w:cs="Segoe UI Symbol"/>
        </w:rPr>
        <w:t>✓</w:t>
      </w:r>
      <w:r>
        <w:t>.To tackle the increasing false information  on the internet  the machine learning model distinguish  as Input such as real or fake  news.</w:t>
      </w:r>
    </w:p>
    <w:p w14:paraId="0B9DC098" w14:textId="759BCA83" w:rsidR="00982336" w:rsidRDefault="00982336" w:rsidP="003D7A9E">
      <w:pPr>
        <w:pStyle w:val="ListParagraph"/>
        <w:ind w:left="1080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>.These are the things that we are understood in the project ,By this way we are going to done our project</w:t>
      </w:r>
    </w:p>
    <w:sectPr w:rsidR="00982336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DED3" w14:textId="77777777" w:rsidR="008B5239" w:rsidRDefault="008B5239">
      <w:pPr>
        <w:spacing w:after="0" w:line="240" w:lineRule="auto"/>
      </w:pPr>
      <w:r>
        <w:separator/>
      </w:r>
    </w:p>
    <w:p w14:paraId="2D6219B3" w14:textId="77777777" w:rsidR="008B5239" w:rsidRDefault="008B5239"/>
  </w:endnote>
  <w:endnote w:type="continuationSeparator" w:id="0">
    <w:p w14:paraId="0CC90ACE" w14:textId="77777777" w:rsidR="008B5239" w:rsidRDefault="008B5239">
      <w:pPr>
        <w:spacing w:after="0" w:line="240" w:lineRule="auto"/>
      </w:pPr>
      <w:r>
        <w:continuationSeparator/>
      </w:r>
    </w:p>
    <w:p w14:paraId="17B03716" w14:textId="77777777" w:rsidR="008B5239" w:rsidRDefault="008B5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E1FC" w14:textId="77777777" w:rsidR="00C657AB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7B59" w14:textId="77777777" w:rsidR="008B5239" w:rsidRDefault="008B5239">
      <w:pPr>
        <w:spacing w:after="0" w:line="240" w:lineRule="auto"/>
      </w:pPr>
      <w:r>
        <w:separator/>
      </w:r>
    </w:p>
    <w:p w14:paraId="2D07C313" w14:textId="77777777" w:rsidR="008B5239" w:rsidRDefault="008B5239"/>
  </w:footnote>
  <w:footnote w:type="continuationSeparator" w:id="0">
    <w:p w14:paraId="5575256C" w14:textId="77777777" w:rsidR="008B5239" w:rsidRDefault="008B5239">
      <w:pPr>
        <w:spacing w:after="0" w:line="240" w:lineRule="auto"/>
      </w:pPr>
      <w:r>
        <w:continuationSeparator/>
      </w:r>
    </w:p>
    <w:p w14:paraId="0A297B6D" w14:textId="77777777" w:rsidR="008B5239" w:rsidRDefault="008B52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B07"/>
    <w:multiLevelType w:val="hybridMultilevel"/>
    <w:tmpl w:val="2698D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94EFE"/>
    <w:multiLevelType w:val="hybridMultilevel"/>
    <w:tmpl w:val="3EBE6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71628"/>
    <w:multiLevelType w:val="hybridMultilevel"/>
    <w:tmpl w:val="22C67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52148"/>
    <w:multiLevelType w:val="hybridMultilevel"/>
    <w:tmpl w:val="F3C6B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68739AA"/>
    <w:multiLevelType w:val="hybridMultilevel"/>
    <w:tmpl w:val="1CB225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1725BA"/>
    <w:multiLevelType w:val="hybridMultilevel"/>
    <w:tmpl w:val="1B9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82069"/>
    <w:multiLevelType w:val="hybridMultilevel"/>
    <w:tmpl w:val="B570198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01107898">
    <w:abstractNumId w:val="4"/>
  </w:num>
  <w:num w:numId="2" w16cid:durableId="122846197">
    <w:abstractNumId w:val="3"/>
  </w:num>
  <w:num w:numId="3" w16cid:durableId="876356026">
    <w:abstractNumId w:val="0"/>
  </w:num>
  <w:num w:numId="4" w16cid:durableId="598223219">
    <w:abstractNumId w:val="6"/>
  </w:num>
  <w:num w:numId="5" w16cid:durableId="1816869787">
    <w:abstractNumId w:val="5"/>
  </w:num>
  <w:num w:numId="6" w16cid:durableId="1406687419">
    <w:abstractNumId w:val="2"/>
  </w:num>
  <w:num w:numId="7" w16cid:durableId="103038072">
    <w:abstractNumId w:val="1"/>
  </w:num>
  <w:num w:numId="8" w16cid:durableId="566460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00"/>
    <w:rsid w:val="0005284E"/>
    <w:rsid w:val="00057996"/>
    <w:rsid w:val="00083EE9"/>
    <w:rsid w:val="00110654"/>
    <w:rsid w:val="0017559C"/>
    <w:rsid w:val="001B398B"/>
    <w:rsid w:val="001E6C64"/>
    <w:rsid w:val="00213EC9"/>
    <w:rsid w:val="002A2A90"/>
    <w:rsid w:val="002C171C"/>
    <w:rsid w:val="002E3606"/>
    <w:rsid w:val="0032480D"/>
    <w:rsid w:val="00363E00"/>
    <w:rsid w:val="003B6E24"/>
    <w:rsid w:val="003C1053"/>
    <w:rsid w:val="003D7A9E"/>
    <w:rsid w:val="003E09A5"/>
    <w:rsid w:val="003E18D5"/>
    <w:rsid w:val="00486499"/>
    <w:rsid w:val="00494B42"/>
    <w:rsid w:val="004E0F0E"/>
    <w:rsid w:val="00505EF4"/>
    <w:rsid w:val="00560073"/>
    <w:rsid w:val="00563F75"/>
    <w:rsid w:val="006340F1"/>
    <w:rsid w:val="0063522E"/>
    <w:rsid w:val="00657FEF"/>
    <w:rsid w:val="006B7C81"/>
    <w:rsid w:val="006D2E80"/>
    <w:rsid w:val="00736E84"/>
    <w:rsid w:val="007860F5"/>
    <w:rsid w:val="00866152"/>
    <w:rsid w:val="008676F8"/>
    <w:rsid w:val="00870414"/>
    <w:rsid w:val="008738EF"/>
    <w:rsid w:val="008B5239"/>
    <w:rsid w:val="008B77F2"/>
    <w:rsid w:val="00982336"/>
    <w:rsid w:val="00983FDC"/>
    <w:rsid w:val="009855EA"/>
    <w:rsid w:val="009C6E8E"/>
    <w:rsid w:val="009D1864"/>
    <w:rsid w:val="00A401D5"/>
    <w:rsid w:val="00A61F90"/>
    <w:rsid w:val="00B03681"/>
    <w:rsid w:val="00B32EA9"/>
    <w:rsid w:val="00C04655"/>
    <w:rsid w:val="00C1200A"/>
    <w:rsid w:val="00C657AB"/>
    <w:rsid w:val="00C6667D"/>
    <w:rsid w:val="00C71107"/>
    <w:rsid w:val="00C96C00"/>
    <w:rsid w:val="00CA66D0"/>
    <w:rsid w:val="00CC4ABC"/>
    <w:rsid w:val="00D033CC"/>
    <w:rsid w:val="00D07C46"/>
    <w:rsid w:val="00D17FB5"/>
    <w:rsid w:val="00D54B59"/>
    <w:rsid w:val="00DA0438"/>
    <w:rsid w:val="00DA5591"/>
    <w:rsid w:val="00DD590D"/>
    <w:rsid w:val="00E649AF"/>
    <w:rsid w:val="00E66557"/>
    <w:rsid w:val="00EA163D"/>
    <w:rsid w:val="00EA42E1"/>
    <w:rsid w:val="00EB2F32"/>
    <w:rsid w:val="00F76815"/>
    <w:rsid w:val="00F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869D"/>
  <w15:chartTrackingRefBased/>
  <w15:docId w15:val="{71E28655-73B1-6940-A3C2-E32734F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C6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499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clmentbisaillon/fake-and-real-news-datase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DF90CA9-6B00-CA42-A939-0CDD6D87E6AC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%7b0DF90CA9-6B00-CA42-A939-0CDD6D87E6AC%7dtf50002044.dotx</Template>
  <TotalTime>68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skow95797@gmail.com</dc:creator>
  <cp:keywords/>
  <dc:description/>
  <cp:lastModifiedBy>skow95797@gmail.com</cp:lastModifiedBy>
  <cp:revision>66</cp:revision>
  <dcterms:created xsi:type="dcterms:W3CDTF">2023-10-01T00:56:00Z</dcterms:created>
  <dcterms:modified xsi:type="dcterms:W3CDTF">2023-10-01T02:11:00Z</dcterms:modified>
</cp:coreProperties>
</file>